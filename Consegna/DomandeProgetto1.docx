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69" w:rsidRDefault="00DF437F" w:rsidP="00DF437F">
      <w:pPr>
        <w:pStyle w:val="Titolo"/>
      </w:pPr>
      <w:r>
        <w:t>Domande</w:t>
      </w:r>
    </w:p>
    <w:p w:rsidR="00DF437F" w:rsidRDefault="00DF437F" w:rsidP="00DF437F"/>
    <w:p w:rsidR="00DF437F" w:rsidRDefault="00DF437F" w:rsidP="00DF437F">
      <w:r>
        <w:t>No domande:</w:t>
      </w:r>
    </w:p>
    <w:p w:rsidR="00DF437F" w:rsidRDefault="00DF437F" w:rsidP="00DF437F">
      <w:r>
        <w:t xml:space="preserve">Lazzaroni, Catania, </w:t>
      </w:r>
      <w:proofErr w:type="spellStart"/>
      <w:r>
        <w:t>Rauso</w:t>
      </w:r>
      <w:proofErr w:type="spellEnd"/>
      <w:r>
        <w:t xml:space="preserve">, </w:t>
      </w:r>
      <w:proofErr w:type="spellStart"/>
      <w:r>
        <w:t>Weishaupt</w:t>
      </w:r>
      <w:proofErr w:type="spellEnd"/>
      <w:r>
        <w:t>, Toscanelli, “</w:t>
      </w:r>
      <w:proofErr w:type="spellStart"/>
      <w:r>
        <w:t>Naeser</w:t>
      </w:r>
      <w:proofErr w:type="spellEnd"/>
      <w:r>
        <w:t xml:space="preserve">”, “Di Bello”, </w:t>
      </w:r>
    </w:p>
    <w:p w:rsidR="00DF437F" w:rsidRDefault="00DF437F" w:rsidP="00DF437F"/>
    <w:p w:rsidR="00DF437F" w:rsidRDefault="00DF437F" w:rsidP="00DF437F">
      <w:pPr>
        <w:pStyle w:val="Paragrafoelenco"/>
        <w:numPr>
          <w:ilvl w:val="0"/>
          <w:numId w:val="1"/>
        </w:numPr>
      </w:pPr>
      <w:r>
        <w:t xml:space="preserve">Com’è la struttura di cartelle e </w:t>
      </w:r>
      <w:proofErr w:type="spellStart"/>
      <w:r>
        <w:t>files</w:t>
      </w:r>
      <w:proofErr w:type="spellEnd"/>
      <w:r>
        <w:t>?</w:t>
      </w:r>
    </w:p>
    <w:p w:rsidR="00627C15" w:rsidRDefault="00627C15" w:rsidP="00627C15">
      <w:pPr>
        <w:pStyle w:val="Paragrafoelenco"/>
        <w:numPr>
          <w:ilvl w:val="1"/>
          <w:numId w:val="1"/>
        </w:numPr>
      </w:pPr>
      <w:r>
        <w:t xml:space="preserve">Vedi </w:t>
      </w:r>
      <w:proofErr w:type="spellStart"/>
      <w:r>
        <w:t>QdC</w:t>
      </w:r>
      <w:proofErr w:type="spellEnd"/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Quando entriamo nel sito c’è un bottone che bisogna schiacciare per registrarsi?</w:t>
      </w:r>
    </w:p>
    <w:p w:rsidR="00627C15" w:rsidRDefault="00627C15" w:rsidP="00627C15">
      <w:pPr>
        <w:pStyle w:val="Paragrafoelenco"/>
        <w:numPr>
          <w:ilvl w:val="1"/>
          <w:numId w:val="1"/>
        </w:numPr>
      </w:pPr>
      <w:r>
        <w:t xml:space="preserve">Vedi </w:t>
      </w:r>
      <w:proofErr w:type="spellStart"/>
      <w:r>
        <w:t>QdC</w:t>
      </w:r>
      <w:proofErr w:type="spellEnd"/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Quando i dati devono essere messi nei dati giornalieri oppure nei dati complessivi?</w:t>
      </w:r>
    </w:p>
    <w:p w:rsidR="00627C15" w:rsidRDefault="00627C15" w:rsidP="00627C15">
      <w:pPr>
        <w:pStyle w:val="Paragrafoelenco"/>
        <w:numPr>
          <w:ilvl w:val="1"/>
          <w:numId w:val="1"/>
        </w:numPr>
      </w:pPr>
      <w:r>
        <w:t xml:space="preserve">Ogni registrazione deve essere fatta nei due </w:t>
      </w:r>
      <w:proofErr w:type="spellStart"/>
      <w:r>
        <w:t>files</w:t>
      </w:r>
      <w:proofErr w:type="spellEnd"/>
      <w:r>
        <w:t>. La prima registrazione giornaliera genererà un nuovo file CSV.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Il genere deve essere una lista? Deve essere solo M o F? Radio Button?</w:t>
      </w:r>
    </w:p>
    <w:p w:rsidR="00627C15" w:rsidRDefault="00627C15" w:rsidP="00627C15">
      <w:pPr>
        <w:pStyle w:val="Paragrafoelenco"/>
        <w:numPr>
          <w:ilvl w:val="1"/>
          <w:numId w:val="1"/>
        </w:numPr>
      </w:pPr>
      <w:r>
        <w:t>L’aspetto grafico è a scelta libera.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 xml:space="preserve">La pagina di accoglienza deve essere come la pagina del </w:t>
      </w:r>
      <w:proofErr w:type="spellStart"/>
      <w:r>
        <w:t>form</w:t>
      </w:r>
      <w:proofErr w:type="spellEnd"/>
      <w:r>
        <w:t xml:space="preserve">? Nello stesso file </w:t>
      </w:r>
      <w:proofErr w:type="spellStart"/>
      <w:r>
        <w:t>php</w:t>
      </w:r>
      <w:proofErr w:type="spellEnd"/>
      <w:r>
        <w:t>/html?</w:t>
      </w:r>
    </w:p>
    <w:p w:rsidR="00627C15" w:rsidRDefault="00627C15" w:rsidP="00627C15">
      <w:pPr>
        <w:pStyle w:val="Paragrafoelenco"/>
        <w:numPr>
          <w:ilvl w:val="1"/>
          <w:numId w:val="1"/>
        </w:numPr>
      </w:pPr>
      <w:r>
        <w:t>Separare le funzionalità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I file CSV vanno creati o esistono già?</w:t>
      </w:r>
    </w:p>
    <w:p w:rsidR="00627C15" w:rsidRDefault="00627C15" w:rsidP="00627C15">
      <w:pPr>
        <w:pStyle w:val="Paragrafoelenco"/>
        <w:numPr>
          <w:ilvl w:val="1"/>
          <w:numId w:val="1"/>
        </w:numPr>
      </w:pPr>
      <w:r>
        <w:t>Se non esistenti dovranno essere creati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Il nome può essere complesso? (Paolo Claudio?)</w:t>
      </w:r>
    </w:p>
    <w:p w:rsidR="00627C15" w:rsidRDefault="00627C15" w:rsidP="00627C15">
      <w:pPr>
        <w:pStyle w:val="Paragrafoelenco"/>
        <w:numPr>
          <w:ilvl w:val="1"/>
          <w:numId w:val="1"/>
        </w:numPr>
      </w:pPr>
      <w:r>
        <w:t>Si, tutto salvato sotto il campo Nome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Quali caratteri vengono accettati per i nomi?</w:t>
      </w:r>
    </w:p>
    <w:p w:rsidR="00627C15" w:rsidRDefault="00627C15" w:rsidP="00627C15">
      <w:pPr>
        <w:pStyle w:val="Paragrafoelenco"/>
        <w:numPr>
          <w:ilvl w:val="1"/>
          <w:numId w:val="1"/>
        </w:numPr>
      </w:pPr>
      <w:r>
        <w:t>Tutti quelli utilizzati nei nomi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Formattazione numero telefono?</w:t>
      </w:r>
    </w:p>
    <w:p w:rsidR="00627C15" w:rsidRDefault="00627C15" w:rsidP="00627C15">
      <w:pPr>
        <w:pStyle w:val="Paragrafoelenco"/>
        <w:numPr>
          <w:ilvl w:val="1"/>
          <w:numId w:val="1"/>
        </w:numPr>
      </w:pPr>
      <w:r>
        <w:t>Formattazione libera in ottica internazionale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Controllo CAP-città?</w:t>
      </w:r>
    </w:p>
    <w:p w:rsidR="00627C15" w:rsidRDefault="00627C15" w:rsidP="00627C15">
      <w:pPr>
        <w:pStyle w:val="Paragrafoelenco"/>
        <w:numPr>
          <w:ilvl w:val="1"/>
          <w:numId w:val="1"/>
        </w:numPr>
      </w:pPr>
      <w:r>
        <w:t>No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Lunghezza massima hobby professione?</w:t>
      </w:r>
    </w:p>
    <w:p w:rsidR="00627C15" w:rsidRDefault="0062456B" w:rsidP="00627C15">
      <w:pPr>
        <w:pStyle w:val="Paragrafoelenco"/>
        <w:numPr>
          <w:ilvl w:val="1"/>
          <w:numId w:val="1"/>
        </w:numPr>
      </w:pPr>
      <w:r>
        <w:t>500 caratteri ognuno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Dopo aver registrato i dati cosa deve fare il sito?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>Tornare alla Home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C’è un login?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>No</w:t>
      </w:r>
    </w:p>
    <w:p w:rsidR="0062456B" w:rsidRDefault="00DF437F" w:rsidP="00DF437F">
      <w:pPr>
        <w:pStyle w:val="Paragrafoelenco"/>
        <w:numPr>
          <w:ilvl w:val="0"/>
          <w:numId w:val="1"/>
        </w:numPr>
      </w:pPr>
      <w:r>
        <w:t xml:space="preserve">Validazione lato client o server? 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 xml:space="preserve">Vedi </w:t>
      </w:r>
      <w:proofErr w:type="spellStart"/>
      <w:r>
        <w:t>QdC</w:t>
      </w:r>
      <w:proofErr w:type="spellEnd"/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Si può usare una libreria?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>Si, se l’uso non pregiudica il tempo di lavoro e se esisterò ancora in futuro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Come dev’essere formattato il file CSV?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 xml:space="preserve">Separatore “;” ordine secondo tabella campi </w:t>
      </w:r>
      <w:proofErr w:type="spellStart"/>
      <w:r>
        <w:t>QdC</w:t>
      </w:r>
      <w:proofErr w:type="spellEnd"/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I dati devono poter essere esportati dall’utente?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>No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Il valore estetico conta?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>Si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Numero civico anche con lettera?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 xml:space="preserve">Si, perciò modifica del </w:t>
      </w:r>
      <w:proofErr w:type="spellStart"/>
      <w:r>
        <w:t>QdC</w:t>
      </w:r>
      <w:proofErr w:type="spellEnd"/>
      <w:r>
        <w:t>. Lunghezza 4 caratteri cifre o lettere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I dati inseriti devono avere una lunghezza minima o massima?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lastRenderedPageBreak/>
        <w:t xml:space="preserve">Se non indicato 50  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Validazione email, caratteri minimi per ogni sezione?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 xml:space="preserve">Verifica @ </w:t>
      </w:r>
      <w:proofErr w:type="gramStart"/>
      <w:r>
        <w:t>e .</w:t>
      </w:r>
      <w:proofErr w:type="gramEnd"/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Alla fine della registrazione, visualizzare solo i dati inseriti da me o quelli di tutto il giorno?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>Solo dati della registrazione corrente</w:t>
      </w:r>
    </w:p>
    <w:p w:rsidR="00DF437F" w:rsidRDefault="00DF437F" w:rsidP="00DF437F">
      <w:pPr>
        <w:pStyle w:val="Paragrafoelenco"/>
        <w:numPr>
          <w:ilvl w:val="0"/>
          <w:numId w:val="1"/>
        </w:numPr>
      </w:pPr>
      <w:r>
        <w:t>Dobbiamo usare un linguaggio specifico?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>No</w:t>
      </w:r>
    </w:p>
    <w:p w:rsidR="00DF437F" w:rsidRDefault="002A2EA8" w:rsidP="00DF437F">
      <w:pPr>
        <w:pStyle w:val="Paragrafoelenco"/>
        <w:numPr>
          <w:ilvl w:val="0"/>
          <w:numId w:val="1"/>
        </w:numPr>
      </w:pPr>
      <w:r>
        <w:t>Controllo sull’esistenza dell’email?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>No</w:t>
      </w:r>
    </w:p>
    <w:p w:rsidR="002A2EA8" w:rsidRDefault="002A2EA8" w:rsidP="00DF437F">
      <w:pPr>
        <w:pStyle w:val="Paragrafoelenco"/>
        <w:numPr>
          <w:ilvl w:val="0"/>
          <w:numId w:val="1"/>
        </w:numPr>
      </w:pPr>
      <w:r>
        <w:t>Possono essere registrate più persone con lo stesso email?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>Si</w:t>
      </w:r>
    </w:p>
    <w:p w:rsidR="002A2EA8" w:rsidRDefault="000D1904" w:rsidP="00DF437F">
      <w:pPr>
        <w:pStyle w:val="Paragrafoelenco"/>
        <w:numPr>
          <w:ilvl w:val="0"/>
          <w:numId w:val="1"/>
        </w:numPr>
      </w:pPr>
      <w:r>
        <w:t>Univocità persone?</w:t>
      </w:r>
    </w:p>
    <w:p w:rsidR="0062456B" w:rsidRDefault="0062456B" w:rsidP="0062456B">
      <w:pPr>
        <w:pStyle w:val="Paragrafoelenco"/>
        <w:numPr>
          <w:ilvl w:val="1"/>
          <w:numId w:val="1"/>
        </w:numPr>
      </w:pPr>
      <w:r>
        <w:t>No</w:t>
      </w:r>
    </w:p>
    <w:p w:rsidR="00FA66DC" w:rsidRDefault="0062456B" w:rsidP="00DF437F">
      <w:pPr>
        <w:pStyle w:val="Paragrafoelenco"/>
        <w:numPr>
          <w:ilvl w:val="0"/>
          <w:numId w:val="1"/>
        </w:numPr>
      </w:pPr>
      <w:r>
        <w:t>La password deve essere cifrata</w:t>
      </w:r>
      <w:r w:rsidR="00FA66DC">
        <w:t>?</w:t>
      </w:r>
    </w:p>
    <w:p w:rsidR="0062456B" w:rsidRPr="00DF437F" w:rsidRDefault="0062456B" w:rsidP="0062456B">
      <w:pPr>
        <w:pStyle w:val="Paragrafoelenco"/>
        <w:numPr>
          <w:ilvl w:val="1"/>
          <w:numId w:val="1"/>
        </w:numPr>
      </w:pPr>
      <w:r>
        <w:t>Non esiste nessuna password</w:t>
      </w:r>
      <w:bookmarkStart w:id="0" w:name="_GoBack"/>
      <w:bookmarkEnd w:id="0"/>
    </w:p>
    <w:sectPr w:rsidR="0062456B" w:rsidRPr="00DF43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B6527"/>
    <w:multiLevelType w:val="hybridMultilevel"/>
    <w:tmpl w:val="8BD01DF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7F"/>
    <w:rsid w:val="000D1904"/>
    <w:rsid w:val="002A2EA8"/>
    <w:rsid w:val="0062456B"/>
    <w:rsid w:val="00627C15"/>
    <w:rsid w:val="006C4269"/>
    <w:rsid w:val="00B7524B"/>
    <w:rsid w:val="00DF437F"/>
    <w:rsid w:val="00FA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64CF8"/>
  <w15:chartTrackingRefBased/>
  <w15:docId w15:val="{08F24A41-E249-4D63-881F-48EA9954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F4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F437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6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6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C88A5E0B</Template>
  <TotalTime>42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Muggiasca</dc:creator>
  <cp:keywords/>
  <dc:description/>
  <cp:lastModifiedBy>Luca Muggiasca</cp:lastModifiedBy>
  <cp:revision>6</cp:revision>
  <cp:lastPrinted>2018-09-12T11:43:00Z</cp:lastPrinted>
  <dcterms:created xsi:type="dcterms:W3CDTF">2018-09-12T11:22:00Z</dcterms:created>
  <dcterms:modified xsi:type="dcterms:W3CDTF">2018-09-12T12:13:00Z</dcterms:modified>
</cp:coreProperties>
</file>